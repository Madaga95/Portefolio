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8F2702" w14:paraId="602EF582" w14:textId="77777777" w:rsidTr="00E06E4D">
        <w:trPr>
          <w:trHeight w:val="4410"/>
        </w:trPr>
        <w:tc>
          <w:tcPr>
            <w:tcW w:w="3600" w:type="dxa"/>
            <w:vAlign w:val="bottom"/>
          </w:tcPr>
          <w:p w14:paraId="1E881E4D" w14:textId="0CBDBEC6" w:rsidR="001B2ABD" w:rsidRPr="008F2702" w:rsidRDefault="00A6552C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64C6301" wp14:editId="6C0701B5">
                  <wp:extent cx="2076450" cy="2200275"/>
                  <wp:effectExtent l="76200" t="76200" r="114300" b="123825"/>
                  <wp:docPr id="5" name="Image 5" descr="Une image contenant personne, mur, intérieur, homm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 descr="Une image contenant personne, mur, intérieur, homme&#10;&#10;Description générée automatiquement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22002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6FF356E" w14:textId="77777777" w:rsidR="001B2ABD" w:rsidRPr="008F2702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7B1A569" w14:textId="1AE35B6F" w:rsidR="001B2ABD" w:rsidRDefault="003A3555" w:rsidP="001B2ABD">
            <w:pPr>
              <w:pStyle w:val="Titre"/>
              <w:rPr>
                <w:sz w:val="56"/>
                <w:szCs w:val="56"/>
              </w:rPr>
            </w:pPr>
            <w:r w:rsidRPr="00332674">
              <w:rPr>
                <w:sz w:val="56"/>
                <w:szCs w:val="56"/>
              </w:rPr>
              <w:t>Gueye Madaga</w:t>
            </w:r>
          </w:p>
          <w:p w14:paraId="1F376673" w14:textId="282BF059" w:rsidR="00B16802" w:rsidRDefault="00B16802" w:rsidP="00B16802">
            <w:r>
              <w:t>Age : 30 ans</w:t>
            </w:r>
          </w:p>
          <w:p w14:paraId="58BA108C" w14:textId="50C2A379" w:rsidR="0033719C" w:rsidRPr="00B16802" w:rsidRDefault="00B16802" w:rsidP="00B16802">
            <w:r>
              <w:t>Permis : B</w:t>
            </w:r>
            <w:r w:rsidR="0033719C">
              <w:t xml:space="preserve"> véhicul</w:t>
            </w:r>
            <w:r w:rsidR="003A1BBE">
              <w:t>é</w:t>
            </w:r>
          </w:p>
          <w:p w14:paraId="25238EEE" w14:textId="45DCE170" w:rsidR="001B2ABD" w:rsidRPr="00770861" w:rsidRDefault="00D0413D" w:rsidP="008F2702">
            <w:pPr>
              <w:pStyle w:val="Sous-titre"/>
              <w:rPr>
                <w:b/>
                <w:bCs/>
              </w:rPr>
            </w:pPr>
            <w:r w:rsidRPr="001F1DD3">
              <w:rPr>
                <w:b/>
                <w:bCs/>
                <w:spacing w:val="0"/>
                <w:w w:val="51"/>
              </w:rPr>
              <w:t>Développeur web full</w:t>
            </w:r>
            <w:r w:rsidR="00635B1F" w:rsidRPr="001F1DD3">
              <w:rPr>
                <w:b/>
                <w:bCs/>
                <w:spacing w:val="0"/>
                <w:w w:val="51"/>
              </w:rPr>
              <w:t xml:space="preserve"> </w:t>
            </w:r>
            <w:r w:rsidRPr="001F1DD3">
              <w:rPr>
                <w:b/>
                <w:bCs/>
                <w:spacing w:val="0"/>
                <w:w w:val="51"/>
              </w:rPr>
              <w:t>stac</w:t>
            </w:r>
            <w:r w:rsidRPr="001F1DD3">
              <w:rPr>
                <w:b/>
                <w:bCs/>
                <w:spacing w:val="6"/>
                <w:w w:val="51"/>
              </w:rPr>
              <w:t>k</w:t>
            </w:r>
          </w:p>
        </w:tc>
      </w:tr>
      <w:tr w:rsidR="001B2ABD" w:rsidRPr="008F2702" w14:paraId="4EC9F1E0" w14:textId="77777777" w:rsidTr="00E06E4D">
        <w:tc>
          <w:tcPr>
            <w:tcW w:w="3600" w:type="dxa"/>
          </w:tcPr>
          <w:sdt>
            <w:sdtPr>
              <w:id w:val="-1711873194"/>
              <w:placeholder>
                <w:docPart w:val="F823EE34514F4682AAFF045567BF79C6"/>
              </w:placeholder>
              <w:temporary/>
              <w:showingPlcHdr/>
              <w15:appearance w15:val="hidden"/>
            </w:sdtPr>
            <w:sdtEndPr/>
            <w:sdtContent>
              <w:p w14:paraId="048D6D26" w14:textId="77777777" w:rsidR="001B2ABD" w:rsidRPr="008F2702" w:rsidRDefault="00036450" w:rsidP="00036450">
                <w:pPr>
                  <w:pStyle w:val="Titre3"/>
                </w:pPr>
                <w:r w:rsidRPr="008F2702">
                  <w:rPr>
                    <w:lang w:bidi="fr-FR"/>
                  </w:rPr>
                  <w:t>Profil</w:t>
                </w:r>
              </w:p>
            </w:sdtContent>
          </w:sdt>
          <w:p w14:paraId="01C4F1F6" w14:textId="05A17D2C" w:rsidR="009F1DFF" w:rsidRDefault="00175901" w:rsidP="00714DAF">
            <w:r>
              <w:t>J</w:t>
            </w:r>
            <w:r w:rsidR="00223D5B">
              <w:t>e souhaiterais</w:t>
            </w:r>
            <w:r>
              <w:t xml:space="preserve"> travailler sur des projets </w:t>
            </w:r>
            <w:r w:rsidR="000E5277">
              <w:t>à la</w:t>
            </w:r>
            <w:r>
              <w:t xml:space="preserve"> fois concrets et variés dans l’univers du digital. </w:t>
            </w:r>
          </w:p>
          <w:p w14:paraId="6A11DC5A" w14:textId="4631FA0F" w:rsidR="00714DAF" w:rsidRDefault="00175901" w:rsidP="00714DAF">
            <w:r>
              <w:t>J</w:t>
            </w:r>
            <w:r w:rsidR="00223D5B">
              <w:t>’aimerais</w:t>
            </w:r>
            <w:r w:rsidR="009F1DFF">
              <w:t xml:space="preserve"> continuer à étoffer mon éventail de compétences dans un monde qui bouge et les mettre en pratique.</w:t>
            </w:r>
          </w:p>
          <w:p w14:paraId="3D8CFEE9" w14:textId="77777777" w:rsidR="009F1DFF" w:rsidRDefault="009F1DFF" w:rsidP="00714DAF"/>
          <w:p w14:paraId="3E177E95" w14:textId="77777777" w:rsidR="000E5277" w:rsidRDefault="009F1DFF" w:rsidP="00714DAF">
            <w:r>
              <w:t xml:space="preserve">Actuellement en recherche d’emploi dans le domaine du digital, </w:t>
            </w:r>
          </w:p>
          <w:p w14:paraId="117B873B" w14:textId="45C1655F" w:rsidR="00036450" w:rsidRPr="008F2702" w:rsidRDefault="000E5277" w:rsidP="00036450">
            <w:r>
              <w:t>je</w:t>
            </w:r>
            <w:r w:rsidR="00714DAF">
              <w:t xml:space="preserve"> viens de finir mon cursus en tant que développeur web et web mobiles</w:t>
            </w:r>
            <w:r w:rsidR="008E1C70">
              <w:t xml:space="preserve">. </w:t>
            </w:r>
          </w:p>
          <w:sdt>
            <w:sdtPr>
              <w:id w:val="-1954003311"/>
              <w:placeholder>
                <w:docPart w:val="1B219585EBAF426DBE33D4433459FEA8"/>
              </w:placeholder>
              <w:temporary/>
              <w:showingPlcHdr/>
              <w15:appearance w15:val="hidden"/>
            </w:sdtPr>
            <w:sdtEndPr/>
            <w:sdtContent>
              <w:p w14:paraId="4AFF9DED" w14:textId="77777777" w:rsidR="00036450" w:rsidRPr="001F1DD3" w:rsidRDefault="00CB0055" w:rsidP="00CB0055">
                <w:pPr>
                  <w:pStyle w:val="Titre3"/>
                </w:pPr>
                <w:r w:rsidRPr="001F1DD3">
                  <w:rPr>
                    <w:lang w:bidi="fr-F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0374A740C53B4B34BCEB18CF267F1EFD"/>
              </w:placeholder>
              <w:temporary/>
              <w:showingPlcHdr/>
              <w15:appearance w15:val="hidden"/>
            </w:sdtPr>
            <w:sdtEndPr/>
            <w:sdtContent>
              <w:p w14:paraId="4B5A6F7A" w14:textId="77777777" w:rsidR="004D3011" w:rsidRPr="008F2702" w:rsidRDefault="004D3011" w:rsidP="004D3011">
                <w:r w:rsidRPr="008F2702">
                  <w:rPr>
                    <w:lang w:bidi="fr-FR"/>
                  </w:rPr>
                  <w:t>TÉLÉPHONE :</w:t>
                </w:r>
              </w:p>
            </w:sdtContent>
          </w:sdt>
          <w:p w14:paraId="6773881D" w14:textId="7D63131C" w:rsidR="004D3011" w:rsidRPr="008F2702" w:rsidRDefault="002A2A03" w:rsidP="004D3011">
            <w:r>
              <w:t xml:space="preserve">+ 6 58 18 30 50 </w:t>
            </w:r>
          </w:p>
          <w:p w14:paraId="5639B6D9" w14:textId="5D965D87" w:rsidR="004D3011" w:rsidRDefault="004D3011" w:rsidP="004D3011"/>
          <w:p w14:paraId="43897EA3" w14:textId="77777777" w:rsidR="00A02564" w:rsidRDefault="00A02564" w:rsidP="004D3011">
            <w:r>
              <w:t>Adresse :</w:t>
            </w:r>
          </w:p>
          <w:p w14:paraId="7359D3F9" w14:textId="133B84DE" w:rsidR="00A02564" w:rsidRPr="008F2702" w:rsidRDefault="00A02564" w:rsidP="004D3011">
            <w:r>
              <w:t xml:space="preserve"> 2 passage Carnot, Sarcelles 95200</w:t>
            </w:r>
          </w:p>
          <w:p w14:paraId="17219258" w14:textId="77777777" w:rsidR="00A02564" w:rsidRDefault="00A02564" w:rsidP="004D3011"/>
          <w:sdt>
            <w:sdtPr>
              <w:id w:val="67859272"/>
              <w:placeholder>
                <w:docPart w:val="05687369CDF443C1BD996986ADF0BCD3"/>
              </w:placeholder>
              <w:temporary/>
              <w:showingPlcHdr/>
              <w15:appearance w15:val="hidden"/>
            </w:sdtPr>
            <w:sdtEndPr/>
            <w:sdtContent>
              <w:p w14:paraId="7F287566" w14:textId="75A35C87" w:rsidR="004D3011" w:rsidRPr="008F2702" w:rsidRDefault="004D3011" w:rsidP="004D3011">
                <w:r w:rsidRPr="008F2702">
                  <w:rPr>
                    <w:lang w:bidi="fr-FR"/>
                  </w:rPr>
                  <w:t>SITE WEB :</w:t>
                </w:r>
              </w:p>
            </w:sdtContent>
          </w:sdt>
          <w:p w14:paraId="4E2CD0B3" w14:textId="09DDF028" w:rsidR="004D3011" w:rsidRDefault="008E4BA7" w:rsidP="004D3011">
            <w:r>
              <w:t>Madaga-gueye.fr</w:t>
            </w:r>
          </w:p>
          <w:p w14:paraId="2252D98B" w14:textId="760EE6D6" w:rsidR="00175901" w:rsidRDefault="00175901" w:rsidP="004D3011"/>
          <w:p w14:paraId="34BA8AD1" w14:textId="0DFE5E4A" w:rsidR="00175901" w:rsidRDefault="00175901" w:rsidP="004D3011">
            <w:r>
              <w:t>LinkedIn :</w:t>
            </w:r>
          </w:p>
          <w:p w14:paraId="7273E245" w14:textId="0CA32D82" w:rsidR="00175901" w:rsidRPr="008F2702" w:rsidRDefault="00175901" w:rsidP="004D3011">
            <w:r>
              <w:t>https://www.linkedin.com/in/gueye-madaga-a42518197</w:t>
            </w:r>
          </w:p>
          <w:p w14:paraId="284F4C9A" w14:textId="77777777" w:rsidR="004D3011" w:rsidRPr="008F2702" w:rsidRDefault="004D3011" w:rsidP="004D3011"/>
          <w:sdt>
            <w:sdtPr>
              <w:id w:val="-240260293"/>
              <w:placeholder>
                <w:docPart w:val="DF483D6D06B74BF58FAFBF98B3B1DEE5"/>
              </w:placeholder>
              <w:temporary/>
              <w:showingPlcHdr/>
              <w15:appearance w15:val="hidden"/>
            </w:sdtPr>
            <w:sdtEndPr/>
            <w:sdtContent>
              <w:p w14:paraId="053A872A" w14:textId="77777777" w:rsidR="004D3011" w:rsidRPr="008F2702" w:rsidRDefault="004D3011" w:rsidP="004D3011">
                <w:r w:rsidRPr="008F2702">
                  <w:rPr>
                    <w:lang w:bidi="fr-FR"/>
                  </w:rPr>
                  <w:t>E-MAIL :</w:t>
                </w:r>
              </w:p>
            </w:sdtContent>
          </w:sdt>
          <w:p w14:paraId="4EDAA684" w14:textId="5AAD5947" w:rsidR="004142CD" w:rsidRPr="008F2702" w:rsidRDefault="002A2A03" w:rsidP="004142CD">
            <w:r>
              <w:rPr>
                <w:color w:val="B85A22" w:themeColor="accent2" w:themeShade="BF"/>
                <w:u w:val="single"/>
              </w:rPr>
              <w:t>Amathgueye95@gmail.com</w:t>
            </w:r>
          </w:p>
          <w:sdt>
            <w:sdtPr>
              <w:id w:val="-1444214663"/>
              <w:placeholder>
                <w:docPart w:val="7CCE6680F40846708626938A238635D5"/>
              </w:placeholder>
              <w:temporary/>
              <w:showingPlcHdr/>
              <w15:appearance w15:val="hidden"/>
            </w:sdtPr>
            <w:sdtEndPr/>
            <w:sdtContent>
              <w:p w14:paraId="3532FD6E" w14:textId="77777777" w:rsidR="004D3011" w:rsidRPr="008F2702" w:rsidRDefault="00CB0055" w:rsidP="00CB0055">
                <w:pPr>
                  <w:pStyle w:val="Titre3"/>
                </w:pPr>
                <w:r w:rsidRPr="008F2702">
                  <w:rPr>
                    <w:lang w:bidi="fr-FR"/>
                  </w:rPr>
                  <w:t>Loisirs</w:t>
                </w:r>
              </w:p>
            </w:sdtContent>
          </w:sdt>
          <w:p w14:paraId="003138E3" w14:textId="77EEB09E" w:rsidR="004D3011" w:rsidRPr="008F2702" w:rsidRDefault="002A2A03" w:rsidP="004D3011">
            <w:r>
              <w:t>Jeux vidéo</w:t>
            </w:r>
          </w:p>
          <w:p w14:paraId="7B5FFA5C" w14:textId="496C9FA3" w:rsidR="004D3011" w:rsidRPr="008F2702" w:rsidRDefault="002A2A03" w:rsidP="004D3011">
            <w:r>
              <w:t>Football</w:t>
            </w:r>
          </w:p>
          <w:p w14:paraId="2C148779" w14:textId="665EF678" w:rsidR="004D3011" w:rsidRPr="008F2702" w:rsidRDefault="002A2A03" w:rsidP="004D3011">
            <w:r>
              <w:t>Cinéma</w:t>
            </w:r>
          </w:p>
          <w:p w14:paraId="7BFCDCFB" w14:textId="78B29213" w:rsidR="001F1DD3" w:rsidRDefault="002A2A03" w:rsidP="001F1DD3">
            <w:r>
              <w:t>Manga</w:t>
            </w:r>
          </w:p>
          <w:p w14:paraId="759AE5B9" w14:textId="526BF01A" w:rsidR="001F1DD3" w:rsidRDefault="001F1DD3" w:rsidP="001F1DD3"/>
          <w:p w14:paraId="11E70611" w14:textId="4CE7279E" w:rsidR="001F1DD3" w:rsidRPr="001F1DD3" w:rsidRDefault="001F1DD3" w:rsidP="001F1DD3">
            <w:pPr>
              <w:rPr>
                <w:b/>
                <w:bCs/>
                <w:color w:val="548AB7" w:themeColor="accent1" w:themeShade="BF"/>
                <w:sz w:val="22"/>
              </w:rPr>
            </w:pPr>
            <w:r w:rsidRPr="001F1DD3">
              <w:rPr>
                <w:b/>
                <w:bCs/>
                <w:color w:val="548AB7" w:themeColor="accent1" w:themeShade="BF"/>
                <w:sz w:val="22"/>
              </w:rPr>
              <w:t>L</w:t>
            </w:r>
            <w:r>
              <w:rPr>
                <w:b/>
                <w:bCs/>
                <w:color w:val="548AB7" w:themeColor="accent1" w:themeShade="BF"/>
                <w:sz w:val="22"/>
              </w:rPr>
              <w:t>ANGUE</w:t>
            </w:r>
          </w:p>
          <w:p w14:paraId="17FBEE16" w14:textId="36E97279" w:rsidR="001F1DD3" w:rsidRDefault="001F1DD3" w:rsidP="001F1DD3"/>
          <w:p w14:paraId="34D95371" w14:textId="431C74BF" w:rsidR="001F1DD3" w:rsidRPr="001F1DD3" w:rsidRDefault="001F1DD3" w:rsidP="001F1DD3">
            <w:r>
              <w:t>Anglais : B1 intermédiaire</w:t>
            </w:r>
          </w:p>
          <w:p w14:paraId="2A9DEBF9" w14:textId="57DAD155" w:rsidR="001F1DD3" w:rsidRPr="008F2702" w:rsidRDefault="001F1DD3" w:rsidP="004D3011"/>
        </w:tc>
        <w:tc>
          <w:tcPr>
            <w:tcW w:w="720" w:type="dxa"/>
          </w:tcPr>
          <w:p w14:paraId="07728015" w14:textId="77777777" w:rsidR="001B2ABD" w:rsidRPr="008F2702" w:rsidRDefault="001B2ABD" w:rsidP="000C45FF">
            <w:pPr>
              <w:tabs>
                <w:tab w:val="left" w:pos="990"/>
              </w:tabs>
            </w:pPr>
          </w:p>
        </w:tc>
        <w:tc>
          <w:tcPr>
            <w:tcW w:w="6469" w:type="dxa"/>
          </w:tcPr>
          <w:sdt>
            <w:sdtPr>
              <w:id w:val="1049110328"/>
              <w:placeholder>
                <w:docPart w:val="1A07E0D6FAC04FAEABD3053195651EED"/>
              </w:placeholder>
              <w:temporary/>
              <w:showingPlcHdr/>
              <w15:appearance w15:val="hidden"/>
            </w:sdtPr>
            <w:sdtEndPr/>
            <w:sdtContent>
              <w:p w14:paraId="4EA86A30" w14:textId="77777777" w:rsidR="001B2ABD" w:rsidRPr="008F2702" w:rsidRDefault="00E25A26" w:rsidP="00036450">
                <w:pPr>
                  <w:pStyle w:val="Titre2"/>
                </w:pPr>
                <w:r w:rsidRPr="008F2702">
                  <w:rPr>
                    <w:lang w:bidi="fr-FR"/>
                  </w:rPr>
                  <w:t>FORMATION</w:t>
                </w:r>
              </w:p>
            </w:sdtContent>
          </w:sdt>
          <w:p w14:paraId="76D52885" w14:textId="77777777" w:rsidR="003A3555" w:rsidRDefault="003A3555" w:rsidP="003A3555">
            <w:pPr>
              <w:pStyle w:val="Titre4"/>
            </w:pPr>
          </w:p>
          <w:p w14:paraId="2D6380B3" w14:textId="681DC1BA" w:rsidR="003A3555" w:rsidRPr="003A3555" w:rsidRDefault="003A3555" w:rsidP="003A3555">
            <w:pPr>
              <w:pStyle w:val="Titre4"/>
            </w:pPr>
            <w:r>
              <w:t>[Philiance]</w:t>
            </w:r>
          </w:p>
          <w:p w14:paraId="1AA6C126" w14:textId="01814AF8" w:rsidR="00036450" w:rsidRPr="008F2702" w:rsidRDefault="003A3555" w:rsidP="00B359E4">
            <w:pPr>
              <w:pStyle w:val="Date"/>
            </w:pPr>
            <w:r>
              <w:t>[16/11/2020]</w:t>
            </w:r>
            <w:r w:rsidRPr="008F2702">
              <w:rPr>
                <w:lang w:bidi="fr-FR"/>
              </w:rPr>
              <w:t xml:space="preserve"> -</w:t>
            </w:r>
            <w:r>
              <w:t xml:space="preserve"> [11/06/2021]</w:t>
            </w:r>
          </w:p>
          <w:p w14:paraId="0A4C7F5D" w14:textId="0E05A6D5" w:rsidR="00CC0C6D" w:rsidRDefault="00175901" w:rsidP="00CC0C6D">
            <w:pPr>
              <w:rPr>
                <w:lang w:bidi="fr-FR"/>
              </w:rPr>
            </w:pPr>
            <w:r>
              <w:rPr>
                <w:lang w:bidi="fr-FR"/>
              </w:rPr>
              <w:t>Formation</w:t>
            </w:r>
            <w:r w:rsidR="003A3555">
              <w:rPr>
                <w:lang w:bidi="fr-FR"/>
              </w:rPr>
              <w:t xml:space="preserve"> en tant que développeur web et web mobile.</w:t>
            </w:r>
          </w:p>
          <w:p w14:paraId="397D4D4F" w14:textId="0623A084" w:rsidR="003A3555" w:rsidRDefault="003A3555" w:rsidP="00CC0C6D">
            <w:pPr>
              <w:rPr>
                <w:lang w:bidi="fr-FR"/>
              </w:rPr>
            </w:pPr>
            <w:r>
              <w:rPr>
                <w:lang w:bidi="fr-FR"/>
              </w:rPr>
              <w:t>Certification en cours de passage.</w:t>
            </w:r>
          </w:p>
          <w:p w14:paraId="33BEBADF" w14:textId="1ED8B6D9" w:rsidR="00036450" w:rsidRPr="008F2702" w:rsidRDefault="00036450" w:rsidP="004142CD"/>
          <w:p w14:paraId="3713DDAC" w14:textId="21EDFEDE" w:rsidR="00036450" w:rsidRPr="008F2702" w:rsidRDefault="002A2A03" w:rsidP="00B359E4">
            <w:pPr>
              <w:pStyle w:val="Titre4"/>
            </w:pPr>
            <w:r>
              <w:t>[Lycée</w:t>
            </w:r>
            <w:r w:rsidR="003A3555">
              <w:t xml:space="preserve"> George </w:t>
            </w:r>
            <w:r>
              <w:t>Sand]</w:t>
            </w:r>
          </w:p>
          <w:p w14:paraId="102BCF1A" w14:textId="545F5ED5" w:rsidR="00036450" w:rsidRPr="008F2702" w:rsidRDefault="002A2A03" w:rsidP="00B359E4">
            <w:pPr>
              <w:pStyle w:val="Date"/>
            </w:pPr>
            <w:r>
              <w:t>[2008]</w:t>
            </w:r>
            <w:r w:rsidRPr="008F2702">
              <w:rPr>
                <w:lang w:bidi="fr-FR"/>
              </w:rPr>
              <w:t xml:space="preserve"> -</w:t>
            </w:r>
            <w:r>
              <w:t xml:space="preserve"> [2011]</w:t>
            </w:r>
          </w:p>
          <w:p w14:paraId="45F80648" w14:textId="77777777" w:rsidR="002A2A03" w:rsidRDefault="002A2A03" w:rsidP="001424E5">
            <w:r>
              <w:t>[Bac pro commerce.</w:t>
            </w:r>
          </w:p>
          <w:p w14:paraId="6339404F" w14:textId="4023949D" w:rsidR="004142CD" w:rsidRPr="008F2702" w:rsidRDefault="002A2A03" w:rsidP="00036450">
            <w:r>
              <w:t>Diplôme obtenu.]</w:t>
            </w:r>
          </w:p>
          <w:sdt>
            <w:sdtPr>
              <w:id w:val="1001553383"/>
              <w:placeholder>
                <w:docPart w:val="0DB5D95060B6414CA4ACD19C705DC887"/>
              </w:placeholder>
              <w:temporary/>
              <w:showingPlcHdr/>
              <w15:appearance w15:val="hidden"/>
            </w:sdtPr>
            <w:sdtEndPr/>
            <w:sdtContent>
              <w:p w14:paraId="2664FB54" w14:textId="77777777" w:rsidR="00036450" w:rsidRPr="008F2702" w:rsidRDefault="00036450" w:rsidP="00036450">
                <w:pPr>
                  <w:pStyle w:val="Titre2"/>
                </w:pPr>
                <w:r w:rsidRPr="008F2702">
                  <w:rPr>
                    <w:lang w:bidi="fr-FR"/>
                  </w:rPr>
                  <w:t>PARCOURS PROFESSIONNEL</w:t>
                </w:r>
              </w:p>
            </w:sdtContent>
          </w:sdt>
          <w:p w14:paraId="021401B7" w14:textId="7B84FFE9" w:rsidR="00D0413D" w:rsidRPr="008F2702" w:rsidRDefault="00D0413D" w:rsidP="00D0413D">
            <w:pPr>
              <w:pStyle w:val="Titre4"/>
              <w:rPr>
                <w:bCs/>
              </w:rPr>
            </w:pPr>
            <w:r>
              <w:t>[S.Télécom]</w:t>
            </w:r>
            <w:r w:rsidRPr="008F2702">
              <w:rPr>
                <w:lang w:bidi="fr-FR"/>
              </w:rPr>
              <w:t xml:space="preserve"> </w:t>
            </w:r>
            <w:r>
              <w:t>[Développeur web full-stack]</w:t>
            </w:r>
          </w:p>
          <w:p w14:paraId="131B5152" w14:textId="61EB9D08" w:rsidR="00D0413D" w:rsidRDefault="00D0413D" w:rsidP="00D0413D">
            <w:pPr>
              <w:pStyle w:val="Date"/>
            </w:pPr>
            <w:r>
              <w:t>[2020]</w:t>
            </w:r>
            <w:r w:rsidRPr="008F2702">
              <w:rPr>
                <w:lang w:bidi="fr-FR"/>
              </w:rPr>
              <w:t xml:space="preserve"> -</w:t>
            </w:r>
            <w:r>
              <w:t xml:space="preserve"> [2021]</w:t>
            </w:r>
          </w:p>
          <w:p w14:paraId="000AD159" w14:textId="1B8A080E" w:rsidR="00D0413D" w:rsidRPr="008F2702" w:rsidRDefault="00223D5B" w:rsidP="00D0413D">
            <w:r>
              <w:rPr>
                <w:rFonts w:ascii="Segoe UI" w:hAnsi="Segoe UI" w:cs="Segoe UI"/>
                <w:shd w:val="clear" w:color="auto" w:fill="FFFFFF"/>
              </w:rPr>
              <w:t>• Refonte de site internet sous Symfony</w:t>
            </w:r>
            <w:r>
              <w:rPr>
                <w:rFonts w:ascii="Segoe UI" w:hAnsi="Segoe UI" w:cs="Segoe UI"/>
              </w:rPr>
              <w:br/>
            </w:r>
            <w:r>
              <w:rPr>
                <w:rFonts w:ascii="Segoe UI" w:hAnsi="Segoe UI" w:cs="Segoe UI"/>
                <w:shd w:val="clear" w:color="auto" w:fill="FFFFFF"/>
              </w:rPr>
              <w:t>• Développement d'une base de données</w:t>
            </w:r>
            <w:r>
              <w:rPr>
                <w:rFonts w:ascii="Segoe UI" w:hAnsi="Segoe UI" w:cs="Segoe UI"/>
              </w:rPr>
              <w:br/>
            </w:r>
            <w:r>
              <w:rPr>
                <w:rFonts w:ascii="Segoe UI" w:hAnsi="Segoe UI" w:cs="Segoe UI"/>
                <w:shd w:val="clear" w:color="auto" w:fill="FFFFFF"/>
              </w:rPr>
              <w:t>• Intégration des pages Web, du référencement et de l’ergonomie.</w:t>
            </w:r>
            <w:r w:rsidR="00D0413D">
              <w:t xml:space="preserve"> </w:t>
            </w:r>
            <w:r w:rsidR="00D0413D" w:rsidRPr="008F2702">
              <w:rPr>
                <w:lang w:bidi="fr-FR"/>
              </w:rPr>
              <w:t xml:space="preserve"> </w:t>
            </w:r>
          </w:p>
          <w:p w14:paraId="2A61B972" w14:textId="77777777" w:rsidR="00D0413D" w:rsidRDefault="00D0413D" w:rsidP="00B359E4">
            <w:pPr>
              <w:pStyle w:val="Titre4"/>
            </w:pPr>
          </w:p>
          <w:p w14:paraId="0B0A9D2F" w14:textId="5FD285BE" w:rsidR="00036450" w:rsidRPr="008F2702" w:rsidRDefault="0008092E" w:rsidP="00B359E4">
            <w:pPr>
              <w:pStyle w:val="Titre4"/>
              <w:rPr>
                <w:bCs/>
              </w:rPr>
            </w:pPr>
            <w:r>
              <w:t>[Mairie de Bouffémont]</w:t>
            </w:r>
            <w:r w:rsidR="00036450" w:rsidRPr="008F2702">
              <w:rPr>
                <w:lang w:bidi="fr-FR"/>
              </w:rPr>
              <w:t xml:space="preserve"> </w:t>
            </w:r>
            <w:r>
              <w:t>[Directeur en périscolaire]</w:t>
            </w:r>
          </w:p>
          <w:p w14:paraId="313CDB7B" w14:textId="4BDB84DE" w:rsidR="00036450" w:rsidRPr="008F2702" w:rsidRDefault="0008092E" w:rsidP="00B359E4">
            <w:pPr>
              <w:pStyle w:val="Date"/>
            </w:pPr>
            <w:r>
              <w:t>[</w:t>
            </w:r>
            <w:r w:rsidR="00332674">
              <w:t>2018]</w:t>
            </w:r>
            <w:r w:rsidR="00332674" w:rsidRPr="008F2702">
              <w:rPr>
                <w:lang w:bidi="fr-FR"/>
              </w:rPr>
              <w:t xml:space="preserve"> -</w:t>
            </w:r>
            <w:r w:rsidR="00332674">
              <w:t xml:space="preserve"> [</w:t>
            </w:r>
            <w:r>
              <w:t>2020]</w:t>
            </w:r>
          </w:p>
          <w:p w14:paraId="2351EC3F" w14:textId="71872E11" w:rsidR="00332674" w:rsidRDefault="00223D5B" w:rsidP="00223D5B">
            <w:r>
              <w:rPr>
                <w:rFonts w:ascii="Segoe UI" w:hAnsi="Segoe UI" w:cs="Segoe UI"/>
                <w:shd w:val="clear" w:color="auto" w:fill="FFFFFF"/>
              </w:rPr>
              <w:t xml:space="preserve">• </w:t>
            </w:r>
            <w:r w:rsidR="00332674">
              <w:t>Réaliser des projets tout en respectant la politique de la ville.</w:t>
            </w:r>
          </w:p>
          <w:p w14:paraId="06BCDB7F" w14:textId="1971785F" w:rsidR="00036450" w:rsidRPr="008F2702" w:rsidRDefault="00223D5B" w:rsidP="00036450">
            <w:r>
              <w:rPr>
                <w:rFonts w:ascii="Segoe UI" w:hAnsi="Segoe UI" w:cs="Segoe UI"/>
                <w:shd w:val="clear" w:color="auto" w:fill="FFFFFF"/>
              </w:rPr>
              <w:t xml:space="preserve">• </w:t>
            </w:r>
            <w:r w:rsidR="00332674">
              <w:t>Encadré une équipe d’animateur.</w:t>
            </w:r>
            <w:r w:rsidR="00036450" w:rsidRPr="008F2702">
              <w:rPr>
                <w:lang w:bidi="fr-FR"/>
              </w:rPr>
              <w:t xml:space="preserve"> </w:t>
            </w:r>
          </w:p>
          <w:p w14:paraId="163D5A80" w14:textId="77777777" w:rsidR="004D3011" w:rsidRPr="008F2702" w:rsidRDefault="004D3011" w:rsidP="00036450"/>
          <w:p w14:paraId="4AC59F4A" w14:textId="7E4ECC4F" w:rsidR="004D3011" w:rsidRPr="008F2702" w:rsidRDefault="0008092E" w:rsidP="00B359E4">
            <w:pPr>
              <w:pStyle w:val="Titre4"/>
              <w:rPr>
                <w:bCs/>
              </w:rPr>
            </w:pPr>
            <w:r>
              <w:t>[S.G.A]</w:t>
            </w:r>
            <w:r w:rsidR="002D3CA3" w:rsidRPr="008F2702">
              <w:rPr>
                <w:lang w:bidi="fr-FR"/>
              </w:rPr>
              <w:t xml:space="preserve"> </w:t>
            </w:r>
            <w:r>
              <w:t>[Commercial]</w:t>
            </w:r>
          </w:p>
          <w:p w14:paraId="1A7CBBF7" w14:textId="2BBD9841" w:rsidR="004D3011" w:rsidRPr="008F2702" w:rsidRDefault="00332674" w:rsidP="00B359E4">
            <w:pPr>
              <w:pStyle w:val="Date"/>
            </w:pPr>
            <w:r>
              <w:t xml:space="preserve">[2015] </w:t>
            </w:r>
            <w:r>
              <w:rPr>
                <w:lang w:bidi="fr-FR"/>
              </w:rPr>
              <w:t xml:space="preserve">- </w:t>
            </w:r>
            <w:r>
              <w:t>[2016]</w:t>
            </w:r>
          </w:p>
          <w:p w14:paraId="2FAE90EA" w14:textId="11B87D81" w:rsidR="00332674" w:rsidRDefault="00223D5B" w:rsidP="004D3011">
            <w:r>
              <w:rPr>
                <w:rFonts w:ascii="Segoe UI" w:hAnsi="Segoe UI" w:cs="Segoe UI"/>
                <w:shd w:val="clear" w:color="auto" w:fill="FFFFFF"/>
              </w:rPr>
              <w:t xml:space="preserve">• </w:t>
            </w:r>
            <w:r w:rsidR="00332674">
              <w:t>Démarcher des nouveaux clients pour le compte de la société.</w:t>
            </w:r>
          </w:p>
          <w:p w14:paraId="3E43C3A7" w14:textId="3F17DE50" w:rsidR="004D3011" w:rsidRPr="008F2702" w:rsidRDefault="00223D5B" w:rsidP="004D3011">
            <w:r>
              <w:rPr>
                <w:rFonts w:ascii="Segoe UI" w:hAnsi="Segoe UI" w:cs="Segoe UI"/>
                <w:shd w:val="clear" w:color="auto" w:fill="FFFFFF"/>
              </w:rPr>
              <w:t xml:space="preserve">• </w:t>
            </w:r>
            <w:r w:rsidR="00332674">
              <w:t>Proposer des services après-vente.</w:t>
            </w:r>
          </w:p>
          <w:p w14:paraId="2E2699E3" w14:textId="5D82A94C" w:rsidR="00036450" w:rsidRPr="008F2702" w:rsidRDefault="00500077" w:rsidP="00036450">
            <w:pPr>
              <w:pStyle w:val="Titre2"/>
            </w:pPr>
            <w:sdt>
              <w:sdtPr>
                <w:id w:val="1669594239"/>
                <w:placeholder>
                  <w:docPart w:val="6327490BDF384AC9BECD95EC9E8EDA7E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8F2702">
                  <w:rPr>
                    <w:rStyle w:val="Titre2Car"/>
                    <w:b/>
                    <w:lang w:bidi="fr-FR"/>
                  </w:rPr>
                  <w:t>COMPÉTENCES</w:t>
                </w:r>
              </w:sdtContent>
            </w:sdt>
            <w:r w:rsidR="002C736C">
              <w:t> : Langage et technologie</w:t>
            </w:r>
          </w:p>
          <w:p w14:paraId="19EA5BA1" w14:textId="77777777" w:rsidR="00036450" w:rsidRPr="008F2702" w:rsidRDefault="00112054" w:rsidP="004D3011">
            <w:pPr>
              <w:rPr>
                <w:color w:val="FFFFFF" w:themeColor="background1"/>
              </w:rPr>
            </w:pPr>
            <w:r w:rsidRPr="008F2702">
              <w:rPr>
                <w:noProof/>
                <w:color w:val="000000" w:themeColor="text1"/>
                <w:lang w:val="en-US" w:eastAsia="zh-CN"/>
              </w:rPr>
              <w:drawing>
                <wp:inline distT="0" distB="0" distL="0" distR="0" wp14:anchorId="56DF65C7" wp14:editId="660EFF74">
                  <wp:extent cx="3756660" cy="1257300"/>
                  <wp:effectExtent l="0" t="0" r="0" b="0"/>
                  <wp:docPr id="12" name="Graphique 12" descr="graphique Compétenc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14:paraId="3450F5AB" w14:textId="77777777" w:rsidR="00570605" w:rsidRPr="008F2702" w:rsidRDefault="00570605" w:rsidP="000C45FF">
      <w:pPr>
        <w:tabs>
          <w:tab w:val="left" w:pos="990"/>
        </w:tabs>
      </w:pPr>
    </w:p>
    <w:sectPr w:rsidR="00570605" w:rsidRPr="008F2702" w:rsidSect="002D3CA3">
      <w:headerReference w:type="default" r:id="rId12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FAC2D" w14:textId="77777777" w:rsidR="00500077" w:rsidRDefault="00500077" w:rsidP="000C45FF">
      <w:r>
        <w:separator/>
      </w:r>
    </w:p>
  </w:endnote>
  <w:endnote w:type="continuationSeparator" w:id="0">
    <w:p w14:paraId="7CED9D09" w14:textId="77777777" w:rsidR="00500077" w:rsidRDefault="0050007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3471A" w14:textId="77777777" w:rsidR="00500077" w:rsidRDefault="00500077" w:rsidP="000C45FF">
      <w:r>
        <w:separator/>
      </w:r>
    </w:p>
  </w:footnote>
  <w:footnote w:type="continuationSeparator" w:id="0">
    <w:p w14:paraId="267DC71E" w14:textId="77777777" w:rsidR="00500077" w:rsidRDefault="0050007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348D3" w14:textId="77777777" w:rsidR="000C45FF" w:rsidRPr="00F17D8E" w:rsidRDefault="000C45FF">
    <w:pPr>
      <w:pStyle w:val="En-tte"/>
    </w:pPr>
    <w:r w:rsidRPr="00F17D8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58386D1E" wp14:editId="07BEF96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phisme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A6079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7669D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16AEA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566DB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B8157C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0000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A2AEA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684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DA45D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02F66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D6D2F"/>
    <w:multiLevelType w:val="hybridMultilevel"/>
    <w:tmpl w:val="CED8CB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43B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3454A1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C9E302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3555"/>
    <w:rsid w:val="00036450"/>
    <w:rsid w:val="0004193F"/>
    <w:rsid w:val="0008092E"/>
    <w:rsid w:val="00094499"/>
    <w:rsid w:val="000C45FF"/>
    <w:rsid w:val="000E3FD1"/>
    <w:rsid w:val="000E5277"/>
    <w:rsid w:val="00112054"/>
    <w:rsid w:val="00112850"/>
    <w:rsid w:val="00121901"/>
    <w:rsid w:val="001424E5"/>
    <w:rsid w:val="001525E1"/>
    <w:rsid w:val="00156258"/>
    <w:rsid w:val="00175901"/>
    <w:rsid w:val="00180329"/>
    <w:rsid w:val="0019001F"/>
    <w:rsid w:val="001A74A5"/>
    <w:rsid w:val="001B2ABD"/>
    <w:rsid w:val="001E0391"/>
    <w:rsid w:val="001E1759"/>
    <w:rsid w:val="001F1DD3"/>
    <w:rsid w:val="001F1ECC"/>
    <w:rsid w:val="00223D5B"/>
    <w:rsid w:val="002400EB"/>
    <w:rsid w:val="00256CF7"/>
    <w:rsid w:val="0026774D"/>
    <w:rsid w:val="00281FD5"/>
    <w:rsid w:val="00291DB7"/>
    <w:rsid w:val="00293425"/>
    <w:rsid w:val="002A2A03"/>
    <w:rsid w:val="002C736C"/>
    <w:rsid w:val="002D3CA3"/>
    <w:rsid w:val="0030481B"/>
    <w:rsid w:val="003156FC"/>
    <w:rsid w:val="003254B5"/>
    <w:rsid w:val="00332674"/>
    <w:rsid w:val="0033719C"/>
    <w:rsid w:val="0037121F"/>
    <w:rsid w:val="00371D36"/>
    <w:rsid w:val="003A1BBE"/>
    <w:rsid w:val="003A3555"/>
    <w:rsid w:val="003A6B7D"/>
    <w:rsid w:val="003B06CA"/>
    <w:rsid w:val="003C563F"/>
    <w:rsid w:val="004071FC"/>
    <w:rsid w:val="00410697"/>
    <w:rsid w:val="004142CD"/>
    <w:rsid w:val="00445947"/>
    <w:rsid w:val="004813B3"/>
    <w:rsid w:val="00496591"/>
    <w:rsid w:val="004C63E4"/>
    <w:rsid w:val="004D1952"/>
    <w:rsid w:val="004D3011"/>
    <w:rsid w:val="00500077"/>
    <w:rsid w:val="005262AC"/>
    <w:rsid w:val="00566209"/>
    <w:rsid w:val="00570605"/>
    <w:rsid w:val="005E39D5"/>
    <w:rsid w:val="00600670"/>
    <w:rsid w:val="0062123A"/>
    <w:rsid w:val="00635B1F"/>
    <w:rsid w:val="00646E75"/>
    <w:rsid w:val="006771D0"/>
    <w:rsid w:val="00714DAF"/>
    <w:rsid w:val="00715FCB"/>
    <w:rsid w:val="00743101"/>
    <w:rsid w:val="00770861"/>
    <w:rsid w:val="007775E1"/>
    <w:rsid w:val="007867A0"/>
    <w:rsid w:val="007927F5"/>
    <w:rsid w:val="00792EAB"/>
    <w:rsid w:val="00802CA0"/>
    <w:rsid w:val="0082093D"/>
    <w:rsid w:val="008B5E91"/>
    <w:rsid w:val="008D2755"/>
    <w:rsid w:val="008E1C70"/>
    <w:rsid w:val="008E4BA7"/>
    <w:rsid w:val="008F2702"/>
    <w:rsid w:val="008F3B10"/>
    <w:rsid w:val="009171EE"/>
    <w:rsid w:val="009260CD"/>
    <w:rsid w:val="00952C25"/>
    <w:rsid w:val="009F1DFF"/>
    <w:rsid w:val="00A02564"/>
    <w:rsid w:val="00A2118D"/>
    <w:rsid w:val="00A6552C"/>
    <w:rsid w:val="00AA47C9"/>
    <w:rsid w:val="00AD76E2"/>
    <w:rsid w:val="00B1680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13D"/>
    <w:rsid w:val="00D04BFE"/>
    <w:rsid w:val="00D2522B"/>
    <w:rsid w:val="00D422DE"/>
    <w:rsid w:val="00D5459D"/>
    <w:rsid w:val="00D64583"/>
    <w:rsid w:val="00DA1F4D"/>
    <w:rsid w:val="00DD172A"/>
    <w:rsid w:val="00E06E4D"/>
    <w:rsid w:val="00E25A26"/>
    <w:rsid w:val="00E4381A"/>
    <w:rsid w:val="00E55D74"/>
    <w:rsid w:val="00E81FAC"/>
    <w:rsid w:val="00F17D8E"/>
    <w:rsid w:val="00F60274"/>
    <w:rsid w:val="00F77FB9"/>
    <w:rsid w:val="00F8321F"/>
    <w:rsid w:val="00F832B5"/>
    <w:rsid w:val="00FA7AA4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D35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D8E"/>
    <w:rPr>
      <w:rFonts w:ascii="Century Gothic" w:hAnsi="Century Gothic"/>
      <w:sz w:val="18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17D8E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F17D8E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F17D8E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F17D8E"/>
    <w:pPr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F17D8E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F17D8E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F17D8E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F17D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F17D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7D8E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17D8E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F17D8E"/>
    <w:rPr>
      <w:rFonts w:ascii="Century Gothic" w:hAnsi="Century Gothic"/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F17D8E"/>
    <w:rPr>
      <w:rFonts w:ascii="Century Gothic" w:hAnsi="Century Gothic"/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F17D8E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F17D8E"/>
  </w:style>
  <w:style w:type="character" w:customStyle="1" w:styleId="DateCar">
    <w:name w:val="Date Car"/>
    <w:basedOn w:val="Policepardfaut"/>
    <w:link w:val="Date"/>
    <w:uiPriority w:val="99"/>
    <w:rsid w:val="00F17D8E"/>
    <w:rPr>
      <w:rFonts w:ascii="Century Gothic" w:hAnsi="Century Gothic"/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F17D8E"/>
    <w:rPr>
      <w:rFonts w:ascii="Century Gothic" w:hAnsi="Century Gothic"/>
      <w:color w:val="B85A22" w:themeColor="accent2" w:themeShade="B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rsid w:val="00F17D8E"/>
    <w:rPr>
      <w:rFonts w:ascii="Century Gothic" w:hAnsi="Century Gothic"/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utableau">
    <w:name w:val="Table Grid"/>
    <w:basedOn w:val="TableauNormal"/>
    <w:uiPriority w:val="39"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17D8E"/>
    <w:rPr>
      <w:rFonts w:ascii="Century Gothic" w:hAnsi="Century Gothic"/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7D8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F17D8E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F17D8E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itre4Car">
    <w:name w:val="Titre 4 Car"/>
    <w:basedOn w:val="Policepardfaut"/>
    <w:link w:val="Titre4"/>
    <w:uiPriority w:val="9"/>
    <w:rsid w:val="00F17D8E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F17D8E"/>
    <w:pPr>
      <w:numPr>
        <w:numId w:val="1"/>
      </w:numPr>
    </w:pPr>
  </w:style>
  <w:style w:type="numbering" w:styleId="1ai">
    <w:name w:val="Outline List 1"/>
    <w:basedOn w:val="Aucuneliste"/>
    <w:uiPriority w:val="99"/>
    <w:semiHidden/>
    <w:unhideWhenUsed/>
    <w:rsid w:val="00F17D8E"/>
    <w:pPr>
      <w:numPr>
        <w:numId w:val="2"/>
      </w:numPr>
    </w:pPr>
  </w:style>
  <w:style w:type="character" w:styleId="CodeHTML">
    <w:name w:val="HTML Code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F17D8E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17D8E"/>
    <w:rPr>
      <w:rFonts w:ascii="Century Gothic" w:hAnsi="Century Gothic"/>
      <w:i/>
      <w:iCs/>
      <w:sz w:val="18"/>
      <w:szCs w:val="22"/>
    </w:rPr>
  </w:style>
  <w:style w:type="character" w:styleId="DfinitionHTML">
    <w:name w:val="HTML Definition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17D8E"/>
    <w:rPr>
      <w:rFonts w:ascii="Consolas" w:hAnsi="Consolas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F17D8E"/>
    <w:rPr>
      <w:rFonts w:ascii="Century Gothic" w:hAnsi="Century Gothic"/>
    </w:rPr>
  </w:style>
  <w:style w:type="character" w:styleId="ClavierHTML">
    <w:name w:val="HTML Keyboard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7D8E"/>
    <w:rPr>
      <w:rFonts w:ascii="Consolas" w:hAnsi="Consolas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rsid w:val="00F17D8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rsid w:val="00F17D8E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semiHidden/>
    <w:rsid w:val="00F17D8E"/>
    <w:pPr>
      <w:spacing w:after="100"/>
      <w:ind w:left="360"/>
    </w:pPr>
  </w:style>
  <w:style w:type="paragraph" w:styleId="TM4">
    <w:name w:val="toc 4"/>
    <w:basedOn w:val="Normal"/>
    <w:next w:val="Normal"/>
    <w:autoRedefine/>
    <w:uiPriority w:val="39"/>
    <w:semiHidden/>
    <w:rsid w:val="00F17D8E"/>
    <w:pPr>
      <w:spacing w:after="100"/>
      <w:ind w:left="540"/>
    </w:pPr>
  </w:style>
  <w:style w:type="paragraph" w:styleId="TM5">
    <w:name w:val="toc 5"/>
    <w:basedOn w:val="Normal"/>
    <w:next w:val="Normal"/>
    <w:autoRedefine/>
    <w:uiPriority w:val="39"/>
    <w:semiHidden/>
    <w:rsid w:val="00F17D8E"/>
    <w:pPr>
      <w:spacing w:after="100"/>
      <w:ind w:left="720"/>
    </w:pPr>
  </w:style>
  <w:style w:type="paragraph" w:styleId="TM6">
    <w:name w:val="toc 6"/>
    <w:basedOn w:val="Normal"/>
    <w:next w:val="Normal"/>
    <w:autoRedefine/>
    <w:uiPriority w:val="39"/>
    <w:semiHidden/>
    <w:rsid w:val="00F17D8E"/>
    <w:pPr>
      <w:spacing w:after="100"/>
      <w:ind w:left="900"/>
    </w:pPr>
  </w:style>
  <w:style w:type="paragraph" w:styleId="TM7">
    <w:name w:val="toc 7"/>
    <w:basedOn w:val="Normal"/>
    <w:next w:val="Normal"/>
    <w:autoRedefine/>
    <w:uiPriority w:val="39"/>
    <w:semiHidden/>
    <w:rsid w:val="00F17D8E"/>
    <w:pPr>
      <w:spacing w:after="100"/>
      <w:ind w:left="1080"/>
    </w:pPr>
  </w:style>
  <w:style w:type="paragraph" w:styleId="TM8">
    <w:name w:val="toc 8"/>
    <w:basedOn w:val="Normal"/>
    <w:next w:val="Normal"/>
    <w:autoRedefine/>
    <w:uiPriority w:val="39"/>
    <w:semiHidden/>
    <w:rsid w:val="00F17D8E"/>
    <w:pPr>
      <w:spacing w:after="100"/>
      <w:ind w:left="1260"/>
    </w:pPr>
  </w:style>
  <w:style w:type="paragraph" w:styleId="TM9">
    <w:name w:val="toc 9"/>
    <w:basedOn w:val="Normal"/>
    <w:next w:val="Normal"/>
    <w:autoRedefine/>
    <w:uiPriority w:val="39"/>
    <w:semiHidden/>
    <w:rsid w:val="00F17D8E"/>
    <w:pPr>
      <w:spacing w:after="100"/>
      <w:ind w:left="14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7D8E"/>
    <w:pPr>
      <w:outlineLvl w:val="9"/>
    </w:pPr>
  </w:style>
  <w:style w:type="character" w:styleId="Rfrencelgre">
    <w:name w:val="Subtle Reference"/>
    <w:basedOn w:val="Policepardfaut"/>
    <w:uiPriority w:val="31"/>
    <w:semiHidden/>
    <w:qFormat/>
    <w:rsid w:val="00F17D8E"/>
    <w:rPr>
      <w:rFonts w:ascii="Century Gothic" w:hAnsi="Century Gothic"/>
      <w:smallCaps/>
      <w:color w:val="5A5A5A" w:themeColor="text1" w:themeTint="A5"/>
    </w:rPr>
  </w:style>
  <w:style w:type="character" w:styleId="Accentuationlgre">
    <w:name w:val="Subtle Emphasis"/>
    <w:basedOn w:val="Policepardfaut"/>
    <w:uiPriority w:val="19"/>
    <w:semiHidden/>
    <w:qFormat/>
    <w:rsid w:val="00F17D8E"/>
    <w:rPr>
      <w:rFonts w:ascii="Century Gothic" w:hAnsi="Century Gothic"/>
      <w:i/>
      <w:iCs/>
      <w:color w:val="404040" w:themeColor="text1" w:themeTint="BF"/>
    </w:rPr>
  </w:style>
  <w:style w:type="table" w:styleId="Tableauprofessionnel">
    <w:name w:val="Table Professional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F17D8E"/>
  </w:style>
  <w:style w:type="character" w:styleId="Titredulivre">
    <w:name w:val="Book Title"/>
    <w:basedOn w:val="Policepardfaut"/>
    <w:uiPriority w:val="33"/>
    <w:semiHidden/>
    <w:qFormat/>
    <w:rsid w:val="00F17D8E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17D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17D8E"/>
    <w:rPr>
      <w:rFonts w:ascii="Century Gothic" w:eastAsiaTheme="majorEastAsia" w:hAnsi="Century Gothic" w:cstheme="majorBidi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F17D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F17D8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17D8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17D8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17D8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17D8E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F17D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F17D8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17D8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17D8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17D8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17D8E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qFormat/>
    <w:rsid w:val="00F17D8E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F17D8E"/>
    <w:pPr>
      <w:numPr>
        <w:numId w:val="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F17D8E"/>
    <w:pPr>
      <w:numPr>
        <w:numId w:val="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17D8E"/>
    <w:pPr>
      <w:numPr>
        <w:numId w:val="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17D8E"/>
    <w:pPr>
      <w:numPr>
        <w:numId w:val="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17D8E"/>
    <w:pPr>
      <w:numPr>
        <w:numId w:val="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F17D8E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F17D8E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17D8E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17D8E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17D8E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17D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F17D8E"/>
  </w:style>
  <w:style w:type="paragraph" w:styleId="Textedemacro">
    <w:name w:val="macro"/>
    <w:link w:val="TextedemacroCar"/>
    <w:uiPriority w:val="99"/>
    <w:semiHidden/>
    <w:unhideWhenUsed/>
    <w:rsid w:val="00F17D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17D8E"/>
    <w:rPr>
      <w:rFonts w:ascii="Consolas" w:hAnsi="Consolas"/>
      <w:sz w:val="20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17D8E"/>
    <w:rPr>
      <w:rFonts w:eastAsiaTheme="majorEastAsia" w:cstheme="majorBid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17D8E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17D8E"/>
    <w:pPr>
      <w:ind w:left="180" w:hanging="180"/>
    </w:pPr>
  </w:style>
  <w:style w:type="paragraph" w:styleId="TitreTR">
    <w:name w:val="toa heading"/>
    <w:basedOn w:val="Normal"/>
    <w:next w:val="Normal"/>
    <w:uiPriority w:val="99"/>
    <w:semiHidden/>
    <w:rsid w:val="00F17D8E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F17D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F17D8E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ecouleur">
    <w:name w:val="Colorful List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F17D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17D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17D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rsid w:val="00F17D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D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D8E"/>
    <w:rPr>
      <w:rFonts w:ascii="Century Gothic" w:hAnsi="Century Gothic"/>
      <w:b/>
      <w:bCs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F17D8E"/>
    <w:rPr>
      <w:rFonts w:ascii="Century Gothic" w:hAnsi="Century Gothic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paragraph" w:styleId="Adressedestinataire">
    <w:name w:val="envelope address"/>
    <w:basedOn w:val="Normal"/>
    <w:uiPriority w:val="99"/>
    <w:semiHidden/>
    <w:unhideWhenUsed/>
    <w:rsid w:val="00F17D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F17D8E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F17D8E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17D8E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F17D8E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17D8E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17D8E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Aucuneliste"/>
    <w:uiPriority w:val="99"/>
    <w:semiHidden/>
    <w:unhideWhenUsed/>
    <w:rsid w:val="00F17D8E"/>
    <w:pPr>
      <w:numPr>
        <w:numId w:val="13"/>
      </w:numPr>
    </w:pPr>
  </w:style>
  <w:style w:type="table" w:styleId="Tableausimple1">
    <w:name w:val="Plain Table 1"/>
    <w:basedOn w:val="TableauNormal"/>
    <w:uiPriority w:val="41"/>
    <w:rsid w:val="00F17D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17D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17D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17D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17D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F17D8E"/>
    <w:rPr>
      <w:rFonts w:ascii="Century Gothic" w:hAnsi="Century Gothic"/>
      <w:sz w:val="18"/>
      <w:szCs w:val="22"/>
    </w:rPr>
  </w:style>
  <w:style w:type="character" w:styleId="Rfrenceintense">
    <w:name w:val="Intense Reference"/>
    <w:basedOn w:val="Policepardfaut"/>
    <w:uiPriority w:val="32"/>
    <w:semiHidden/>
    <w:qFormat/>
    <w:rsid w:val="00F17D8E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F17D8E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17D8E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Accentuationintense">
    <w:name w:val="Intense Emphasis"/>
    <w:basedOn w:val="Policepardfaut"/>
    <w:uiPriority w:val="21"/>
    <w:semiHidden/>
    <w:qFormat/>
    <w:rsid w:val="00F17D8E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F17D8E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Policepardfaut"/>
    <w:uiPriority w:val="99"/>
    <w:semiHidden/>
    <w:unhideWhenUsed/>
    <w:rsid w:val="00F17D8E"/>
    <w:rPr>
      <w:rFonts w:ascii="Century Gothic" w:hAnsi="Century Gothic"/>
      <w:u w:val="dotted"/>
    </w:rPr>
  </w:style>
  <w:style w:type="character" w:customStyle="1" w:styleId="12">
    <w:name w:val="未处理的提及1"/>
    <w:basedOn w:val="Policepardfaut"/>
    <w:uiPriority w:val="99"/>
    <w:semiHidden/>
    <w:unhideWhenUsed/>
    <w:rsid w:val="00F17D8E"/>
    <w:rPr>
      <w:rFonts w:ascii="Century Gothic" w:hAnsi="Century Gothic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17D8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17D8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17D8E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17D8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17D8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17D8E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normal">
    <w:name w:val="Normal Indent"/>
    <w:basedOn w:val="Normal"/>
    <w:uiPriority w:val="99"/>
    <w:semiHidden/>
    <w:unhideWhenUsed/>
    <w:rsid w:val="00F17D8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17D8E"/>
  </w:style>
  <w:style w:type="character" w:customStyle="1" w:styleId="TitredenoteCar">
    <w:name w:val="Titre de note Car"/>
    <w:basedOn w:val="Policepardfaut"/>
    <w:link w:val="Titredenot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contemporain">
    <w:name w:val="Table Contemporary"/>
    <w:basedOn w:val="TableauNormal"/>
    <w:uiPriority w:val="99"/>
    <w:semiHidden/>
    <w:unhideWhenUsed/>
    <w:rsid w:val="00F17D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17D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20">
    <w:name w:val="List Table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30">
    <w:name w:val="List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17D8E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17D8E"/>
  </w:style>
  <w:style w:type="character" w:customStyle="1" w:styleId="SalutationsCar">
    <w:name w:val="Salutations Car"/>
    <w:basedOn w:val="Policepardfaut"/>
    <w:link w:val="Salutations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Colonnesdetableau1">
    <w:name w:val="Table Columns 1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17D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17D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17D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F17D8E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simple10">
    <w:name w:val="Table Simple 1"/>
    <w:basedOn w:val="TableauNormal"/>
    <w:uiPriority w:val="99"/>
    <w:semiHidden/>
    <w:unhideWhenUsed/>
    <w:rsid w:val="00F17D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17D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17D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17D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F17D8E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17D8E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17D8E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17D8E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17D8E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17D8E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17D8E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17D8E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17D8E"/>
    <w:pPr>
      <w:ind w:left="1620" w:hanging="180"/>
    </w:pPr>
  </w:style>
  <w:style w:type="paragraph" w:styleId="Titreindex">
    <w:name w:val="index heading"/>
    <w:basedOn w:val="Normal"/>
    <w:next w:val="Index1"/>
    <w:uiPriority w:val="99"/>
    <w:semiHidden/>
    <w:unhideWhenUsed/>
    <w:rsid w:val="00F17D8E"/>
    <w:rPr>
      <w:rFonts w:eastAsiaTheme="majorEastAsia" w:cstheme="majorBidi"/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F17D8E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17D8E"/>
    <w:rPr>
      <w:rFonts w:ascii="Consolas" w:hAnsi="Consolas"/>
      <w:sz w:val="21"/>
      <w:szCs w:val="21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17D8E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etableau1">
    <w:name w:val="Table Grid 1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17D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17D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17D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17D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17D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3">
    <w:name w:val="Grid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F17D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17D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17D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17D8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17D8E"/>
    <w:rPr>
      <w:rFonts w:ascii="Century Gothic" w:hAnsi="Century Gothic"/>
      <w:sz w:val="20"/>
      <w:szCs w:val="20"/>
    </w:rPr>
  </w:style>
  <w:style w:type="character" w:styleId="Numrodeligne">
    <w:name w:val="lin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table" w:styleId="Effetsdetableau3D1">
    <w:name w:val="Table 3D effects 1"/>
    <w:basedOn w:val="TableauNormal"/>
    <w:uiPriority w:val="99"/>
    <w:semiHidden/>
    <w:unhideWhenUsed/>
    <w:rsid w:val="00F17D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17D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semiHidden/>
    <w:qFormat/>
    <w:rsid w:val="00F17D8E"/>
    <w:rPr>
      <w:rFonts w:ascii="Century Gothic" w:hAnsi="Century Gothic"/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F17D8E"/>
    <w:rPr>
      <w:rFonts w:ascii="Century Gothic" w:hAnsi="Century Gothic"/>
      <w:color w:val="704404" w:themeColor="followed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17D8E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ance\AppData\Local\Microsoft\Office\16.0\DTS\fr-FR%7b6971CC4F-99B2-4023-9404-458369686B72%7d\%7b7029F686-2C73-4EBE-BCDC-03B60F3E8D75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9629617798789353"/>
          <c:y val="2.0202020202020204E-2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HTML</c:v>
                </c:pt>
                <c:pt idx="1">
                  <c:v>Javascript</c:v>
                </c:pt>
                <c:pt idx="2">
                  <c:v>SQL</c:v>
                </c:pt>
                <c:pt idx="3">
                  <c:v>CSS</c:v>
                </c:pt>
                <c:pt idx="4">
                  <c:v>PHP</c:v>
                </c:pt>
                <c:pt idx="5">
                  <c:v>Symfony 4</c:v>
                </c:pt>
              </c:strCache>
            </c:strRef>
          </c:cat>
          <c:val>
            <c:numRef>
              <c:f>Sheet1!$B$2:$B$7</c:f>
              <c:numCache>
                <c:formatCode>Standard</c:formatCode>
                <c:ptCount val="6"/>
                <c:pt idx="0">
                  <c:v>0.9</c:v>
                </c:pt>
                <c:pt idx="1">
                  <c:v>0.6</c:v>
                </c:pt>
                <c:pt idx="2">
                  <c:v>0.6</c:v>
                </c:pt>
                <c:pt idx="3">
                  <c:v>0.75</c:v>
                </c:pt>
                <c:pt idx="4">
                  <c:v>0.7</c:v>
                </c:pt>
                <c:pt idx="5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Standard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\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23EE34514F4682AAFF045567BF79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9DB1D8-88C0-409D-A3DA-FA9EF337721A}"/>
      </w:docPartPr>
      <w:docPartBody>
        <w:p w:rsidR="001B0F64" w:rsidRDefault="001B0F64">
          <w:pPr>
            <w:pStyle w:val="F823EE34514F4682AAFF045567BF79C6"/>
          </w:pPr>
          <w:r w:rsidRPr="008F2702">
            <w:rPr>
              <w:lang w:bidi="fr-FR"/>
            </w:rPr>
            <w:t>Profil</w:t>
          </w:r>
        </w:p>
      </w:docPartBody>
    </w:docPart>
    <w:docPart>
      <w:docPartPr>
        <w:name w:val="1B219585EBAF426DBE33D4433459FE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97B640-AA42-4E86-9E6D-E72A26780F7D}"/>
      </w:docPartPr>
      <w:docPartBody>
        <w:p w:rsidR="001B0F64" w:rsidRDefault="001B0F64">
          <w:pPr>
            <w:pStyle w:val="1B219585EBAF426DBE33D4433459FEA8"/>
          </w:pPr>
          <w:r w:rsidRPr="008F2702">
            <w:rPr>
              <w:lang w:bidi="fr-FR"/>
            </w:rPr>
            <w:t>Contact</w:t>
          </w:r>
        </w:p>
      </w:docPartBody>
    </w:docPart>
    <w:docPart>
      <w:docPartPr>
        <w:name w:val="0374A740C53B4B34BCEB18CF267F1E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26E285-8330-4F4E-BB97-86CCF90A61E4}"/>
      </w:docPartPr>
      <w:docPartBody>
        <w:p w:rsidR="001B0F64" w:rsidRDefault="001B0F64">
          <w:pPr>
            <w:pStyle w:val="0374A740C53B4B34BCEB18CF267F1EFD"/>
          </w:pPr>
          <w:r w:rsidRPr="008F2702">
            <w:rPr>
              <w:lang w:bidi="fr-FR"/>
            </w:rPr>
            <w:t>TÉLÉPHONE :</w:t>
          </w:r>
        </w:p>
      </w:docPartBody>
    </w:docPart>
    <w:docPart>
      <w:docPartPr>
        <w:name w:val="05687369CDF443C1BD996986ADF0BC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B27DA8-7350-47E4-ADC6-A59B08295FA3}"/>
      </w:docPartPr>
      <w:docPartBody>
        <w:p w:rsidR="001B0F64" w:rsidRDefault="001B0F64">
          <w:pPr>
            <w:pStyle w:val="05687369CDF443C1BD996986ADF0BCD3"/>
          </w:pPr>
          <w:r w:rsidRPr="008F2702">
            <w:rPr>
              <w:lang w:bidi="fr-FR"/>
            </w:rPr>
            <w:t>SITE WEB :</w:t>
          </w:r>
        </w:p>
      </w:docPartBody>
    </w:docPart>
    <w:docPart>
      <w:docPartPr>
        <w:name w:val="DF483D6D06B74BF58FAFBF98B3B1DE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9D063A-F18E-4685-B0E1-4CA453776510}"/>
      </w:docPartPr>
      <w:docPartBody>
        <w:p w:rsidR="001B0F64" w:rsidRDefault="001B0F64">
          <w:pPr>
            <w:pStyle w:val="DF483D6D06B74BF58FAFBF98B3B1DEE5"/>
          </w:pPr>
          <w:r w:rsidRPr="008F2702">
            <w:rPr>
              <w:lang w:bidi="fr-FR"/>
            </w:rPr>
            <w:t>E-MAIL :</w:t>
          </w:r>
        </w:p>
      </w:docPartBody>
    </w:docPart>
    <w:docPart>
      <w:docPartPr>
        <w:name w:val="7CCE6680F40846708626938A238635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BB46F8-E503-42E9-9E90-0984ED4CEE73}"/>
      </w:docPartPr>
      <w:docPartBody>
        <w:p w:rsidR="001B0F64" w:rsidRDefault="001B0F64">
          <w:pPr>
            <w:pStyle w:val="7CCE6680F40846708626938A238635D5"/>
          </w:pPr>
          <w:r w:rsidRPr="008F2702">
            <w:rPr>
              <w:lang w:bidi="fr-FR"/>
            </w:rPr>
            <w:t>Loisirs</w:t>
          </w:r>
        </w:p>
      </w:docPartBody>
    </w:docPart>
    <w:docPart>
      <w:docPartPr>
        <w:name w:val="1A07E0D6FAC04FAEABD3053195651E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0E3AA4-5360-4317-B62A-9AB9BA7EC5FF}"/>
      </w:docPartPr>
      <w:docPartBody>
        <w:p w:rsidR="001B0F64" w:rsidRDefault="001B0F64">
          <w:pPr>
            <w:pStyle w:val="1A07E0D6FAC04FAEABD3053195651EED"/>
          </w:pPr>
          <w:r w:rsidRPr="008F2702">
            <w:rPr>
              <w:lang w:bidi="fr-FR"/>
            </w:rPr>
            <w:t>FORMATION</w:t>
          </w:r>
        </w:p>
      </w:docPartBody>
    </w:docPart>
    <w:docPart>
      <w:docPartPr>
        <w:name w:val="0DB5D95060B6414CA4ACD19C705DC8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D424CF-F1A0-484E-A9E0-39905BC6FEFC}"/>
      </w:docPartPr>
      <w:docPartBody>
        <w:p w:rsidR="001B0F64" w:rsidRDefault="001B0F64">
          <w:pPr>
            <w:pStyle w:val="0DB5D95060B6414CA4ACD19C705DC887"/>
          </w:pPr>
          <w:r w:rsidRPr="008F2702">
            <w:rPr>
              <w:lang w:bidi="fr-FR"/>
            </w:rPr>
            <w:t>PARCOURS PROFESSIONNEL</w:t>
          </w:r>
        </w:p>
      </w:docPartBody>
    </w:docPart>
    <w:docPart>
      <w:docPartPr>
        <w:name w:val="6327490BDF384AC9BECD95EC9E8EDA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3C38AC-5444-4635-BFC6-1B1037B11E3A}"/>
      </w:docPartPr>
      <w:docPartBody>
        <w:p w:rsidR="001B0F64" w:rsidRDefault="001B0F64">
          <w:pPr>
            <w:pStyle w:val="6327490BDF384AC9BECD95EC9E8EDA7E"/>
          </w:pPr>
          <w:r w:rsidRPr="008F2702">
            <w:rPr>
              <w:rStyle w:val="Titre2Car"/>
              <w:lang w:bidi="fr-FR"/>
            </w:rPr>
            <w:t>COMPÉTENCES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64"/>
    <w:rsid w:val="001B0F64"/>
    <w:rsid w:val="004A7B12"/>
    <w:rsid w:val="007F7F1A"/>
    <w:rsid w:val="008C16F0"/>
    <w:rsid w:val="00AD35C5"/>
    <w:rsid w:val="00B67F61"/>
    <w:rsid w:val="00E7272E"/>
    <w:rsid w:val="00FC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823EE34514F4682AAFF045567BF79C6">
    <w:name w:val="F823EE34514F4682AAFF045567BF79C6"/>
  </w:style>
  <w:style w:type="paragraph" w:customStyle="1" w:styleId="1B219585EBAF426DBE33D4433459FEA8">
    <w:name w:val="1B219585EBAF426DBE33D4433459FEA8"/>
  </w:style>
  <w:style w:type="paragraph" w:customStyle="1" w:styleId="0374A740C53B4B34BCEB18CF267F1EFD">
    <w:name w:val="0374A740C53B4B34BCEB18CF267F1EFD"/>
  </w:style>
  <w:style w:type="paragraph" w:customStyle="1" w:styleId="05687369CDF443C1BD996986ADF0BCD3">
    <w:name w:val="05687369CDF443C1BD996986ADF0BCD3"/>
  </w:style>
  <w:style w:type="paragraph" w:customStyle="1" w:styleId="DF483D6D06B74BF58FAFBF98B3B1DEE5">
    <w:name w:val="DF483D6D06B74BF58FAFBF98B3B1DEE5"/>
  </w:style>
  <w:style w:type="character" w:styleId="Lienhypertexte">
    <w:name w:val="Hyperlink"/>
    <w:basedOn w:val="Policepardfaut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7CCE6680F40846708626938A238635D5">
    <w:name w:val="7CCE6680F40846708626938A238635D5"/>
  </w:style>
  <w:style w:type="paragraph" w:customStyle="1" w:styleId="1A07E0D6FAC04FAEABD3053195651EED">
    <w:name w:val="1A07E0D6FAC04FAEABD3053195651EED"/>
  </w:style>
  <w:style w:type="paragraph" w:customStyle="1" w:styleId="0DB5D95060B6414CA4ACD19C705DC887">
    <w:name w:val="0DB5D95060B6414CA4ACD19C705DC887"/>
  </w:style>
  <w:style w:type="character" w:customStyle="1" w:styleId="Titre2Car">
    <w:name w:val="Titre 2 Car"/>
    <w:basedOn w:val="Policepardfaut"/>
    <w:link w:val="Titre2"/>
    <w:uiPriority w:val="9"/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paragraph" w:customStyle="1" w:styleId="6327490BDF384AC9BECD95EC9E8EDA7E">
    <w:name w:val="6327490BDF384AC9BECD95EC9E8EDA7E"/>
  </w:style>
  <w:style w:type="paragraph" w:customStyle="1" w:styleId="2B25F8FCD51B4AD48D1AA0D88096D47B">
    <w:name w:val="2B25F8FCD51B4AD48D1AA0D88096D47B"/>
    <w:rsid w:val="008C16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4699D2-003F-4E0E-AAD7-DF8EBCCD1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{7029F686-2C73-4EBE-BCDC-03B60F3E8D75}tf00546271_win32.dotx</Template>
  <TotalTime>0</TotalTime>
  <Pages>1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2021-09-12T13:42:00Z</dcterms:created>
  <dcterms:modified xsi:type="dcterms:W3CDTF">2021-10-04T03:14:00Z</dcterms:modified>
</cp:coreProperties>
</file>